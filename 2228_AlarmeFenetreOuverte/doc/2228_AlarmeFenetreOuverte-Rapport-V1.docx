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F5" w:rsidRDefault="005D2DA5" w:rsidP="004D3F6E">
      <w:pPr>
        <w:pStyle w:val="PDGenteteimages"/>
      </w:pPr>
      <w:r w:rsidRPr="004D3F6E">
        <w:rPr>
          <w:lang w:eastAsia="fr-CH"/>
        </w:rPr>
        <w:drawing>
          <wp:inline distT="0" distB="0" distL="0" distR="0" wp14:anchorId="3C307695" wp14:editId="795FAB33">
            <wp:extent cx="2520000" cy="396000"/>
            <wp:effectExtent l="0" t="0" r="0" b="4445"/>
            <wp:docPr id="1" name="Image 1" descr="Une image contenant texte, clipart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lipart&#10;&#10;Description générée automatiquement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lang w:eastAsia="fr-CH"/>
        </w:rPr>
        <w:drawing>
          <wp:inline distT="0" distB="0" distL="0" distR="0" wp14:anchorId="36E5582E" wp14:editId="305D7EBA">
            <wp:extent cx="2520000" cy="396000"/>
            <wp:effectExtent l="0" t="0" r="0" b="444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A5" w:rsidRDefault="005D2DA5" w:rsidP="004D3F6E">
      <w:pPr>
        <w:pStyle w:val="PDGentete"/>
      </w:pPr>
      <w:r>
        <w:t>G</w:t>
      </w:r>
      <w:r w:rsidR="00F556AE">
        <w:t>énie électrique / électronique</w:t>
      </w:r>
      <w:r w:rsidR="00F556AE">
        <w:tab/>
        <w:t>2</w:t>
      </w:r>
      <w:r w:rsidRPr="005D2DA5">
        <w:rPr>
          <w:vertAlign w:val="superscript"/>
        </w:rPr>
        <w:t>e</w:t>
      </w:r>
      <w:r>
        <w:t xml:space="preserve"> semestre 202</w:t>
      </w:r>
      <w:r w:rsidR="00F556AE">
        <w:t>2</w:t>
      </w:r>
      <w:r>
        <w:t>-202</w:t>
      </w:r>
      <w:r w:rsidR="00F556AE">
        <w:t>3</w:t>
      </w:r>
    </w:p>
    <w:p w:rsidR="005D2DA5" w:rsidRDefault="005D2DA5" w:rsidP="004D3F6E">
      <w:pPr>
        <w:pStyle w:val="PDGtraits"/>
      </w:pPr>
      <w:r>
        <w:rPr>
          <w:lang w:eastAsia="fr-CH"/>
        </w:rPr>
        <mc:AlternateContent>
          <mc:Choice Requires="wps">
            <w:drawing>
              <wp:inline distT="0" distB="0" distL="0" distR="0" wp14:anchorId="6D3E6794" wp14:editId="5982B3D2">
                <wp:extent cx="5760000" cy="0"/>
                <wp:effectExtent l="0" t="0" r="0" b="0"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931E02" id="Connecteur droit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" strokecolor="black [3213]" strokeweight="1pt">
                <v:stroke joinstyle="miter"/>
                <w10:anchorlock/>
              </v:line>
            </w:pict>
          </mc:Fallback>
        </mc:AlternateContent>
      </w:r>
    </w:p>
    <w:p w:rsidR="005D2DA5" w:rsidRPr="005D2DA5" w:rsidRDefault="00F65F50" w:rsidP="00505F83">
      <w:pPr>
        <w:pStyle w:val="titrerapport"/>
      </w:pPr>
      <w:r>
        <w:t>Rapport de projet</w:t>
      </w:r>
    </w:p>
    <w:sdt>
      <w:sdtPr>
        <w:rPr>
          <w:rStyle w:val="PDGmatiere"/>
        </w:rPr>
        <w:alias w:val="Matière"/>
        <w:tag w:val="Matière"/>
        <w:id w:val="386078085"/>
        <w:lock w:val="sdtLocked"/>
        <w:placeholder>
          <w:docPart w:val="06166A77C01444E8969E9DAE76391EF7"/>
        </w:placeholder>
        <w15:color w:val="3366FF"/>
        <w:dropDownList>
          <w:listItem w:displayText="Électronique numérique" w:value="ELNU"/>
          <w:listItem w:displayText="Électronique analogique" w:value="ELAN"/>
          <w:listItem w:displayText="Électronique de communication" w:value="ELCO"/>
          <w:listItem w:displayText="Régulation" w:value="REGL"/>
          <w:listItem w:displayText="2228" w:value="2228"/>
        </w:dropDownList>
      </w:sdtPr>
      <w:sdtEndPr>
        <w:rPr>
          <w:rStyle w:val="PDGmatiere"/>
        </w:rPr>
      </w:sdtEndPr>
      <w:sdtContent>
        <w:p w:rsidR="005D2DA5" w:rsidRDefault="00F65F50" w:rsidP="00505F83">
          <w:pPr>
            <w:pStyle w:val="titrecours"/>
            <w:rPr>
              <w:rStyle w:val="PDGmatiere"/>
            </w:rPr>
          </w:pPr>
          <w:r>
            <w:rPr>
              <w:rStyle w:val="PDGmatiere"/>
            </w:rPr>
            <w:t>2228</w:t>
          </w:r>
        </w:p>
      </w:sdtContent>
    </w:sdt>
    <w:p w:rsidR="00A85D76" w:rsidRDefault="00A85D76" w:rsidP="004D3F6E">
      <w:pPr>
        <w:pStyle w:val="PDGtraits"/>
        <w:rPr>
          <w:rStyle w:val="PDGmatiere"/>
        </w:rPr>
      </w:pPr>
      <w:r>
        <w:rPr>
          <w:lang w:eastAsia="fr-CH"/>
        </w:rPr>
        <mc:AlternateContent>
          <mc:Choice Requires="wps">
            <w:drawing>
              <wp:inline distT="0" distB="0" distL="0" distR="0" wp14:anchorId="431D1771" wp14:editId="4E1912CE">
                <wp:extent cx="5760000" cy="0"/>
                <wp:effectExtent l="0" t="0" r="0" b="0"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7ECE49" id="Connecteur droit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" strokecolor="black [3213]" strokeweight="1pt">
                <v:stroke joinstyle="miter"/>
                <w10:anchorlock/>
              </v:line>
            </w:pict>
          </mc:Fallback>
        </mc:AlternateContent>
      </w:r>
    </w:p>
    <w:sdt>
      <w:sdtPr>
        <w:alias w:val="sujet"/>
        <w:tag w:val="sujet"/>
        <w:id w:val="1264184333"/>
        <w:lock w:val="sdtLocked"/>
        <w:placeholder>
          <w:docPart w:val="49D0063F3589483A8C5D4E3918C967E8"/>
        </w:placeholder>
        <w15:color w:val="3366FF"/>
      </w:sdtPr>
      <w:sdtEndPr/>
      <w:sdtContent>
        <w:p w:rsidR="00A85D76" w:rsidRPr="00772EFD" w:rsidRDefault="00F65F50" w:rsidP="00772EFD">
          <w:pPr>
            <w:pStyle w:val="PDGsujet"/>
          </w:pPr>
          <w:r w:rsidRPr="00F65F50">
            <w:t>Alarme de fenêtre ouverte</w:t>
          </w:r>
        </w:p>
      </w:sdtContent>
    </w:sdt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0664FF" w:rsidTr="000664FF">
        <w:trPr>
          <w:cantSplit/>
          <w:trHeight w:hRule="exact" w:val="4820"/>
          <w:jc w:val="center"/>
        </w:trPr>
        <w:sdt>
          <w:sdtPr>
            <w:alias w:val="image_pdg"/>
            <w:tag w:val="image_pdg"/>
            <w:id w:val="-1810232141"/>
            <w:lock w:val="sdtLocked"/>
            <w15:color w:val="003300"/>
            <w:picture/>
          </w:sdtPr>
          <w:sdtEndPr/>
          <w:sdtContent>
            <w:tc>
              <w:tcPr>
                <w:tcW w:w="9061" w:type="dxa"/>
                <w:vAlign w:val="center"/>
              </w:tcPr>
              <w:p w:rsidR="000664FF" w:rsidRDefault="000664FF" w:rsidP="00505F83">
                <w:pPr>
                  <w:pStyle w:val="titreimage"/>
                </w:pPr>
                <w:r>
                  <w:rPr>
                    <w:noProof/>
                    <w:lang w:eastAsia="fr-CH"/>
                  </w:rPr>
                  <w:drawing>
                    <wp:inline distT="0" distB="0" distL="0" distR="0" wp14:anchorId="3CC92B5F" wp14:editId="0D901BCD">
                      <wp:extent cx="3295650" cy="3295650"/>
                      <wp:effectExtent l="0" t="0" r="0" b="0"/>
                      <wp:docPr id="9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9595" cy="3299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4D3F6E" w:rsidRDefault="004D3F6E" w:rsidP="004D3F6E">
      <w:pPr>
        <w:pStyle w:val="PDGtraits"/>
      </w:pPr>
      <w:r>
        <w:rPr>
          <w:lang w:eastAsia="fr-CH"/>
        </w:rPr>
        <mc:AlternateContent>
          <mc:Choice Requires="wps">
            <w:drawing>
              <wp:inline distT="0" distB="0" distL="0" distR="0" wp14:anchorId="5E3635F3" wp14:editId="60C08544">
                <wp:extent cx="5760000" cy="0"/>
                <wp:effectExtent l="0" t="0" r="0" b="0"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DFB6BE" id="Connecteur droit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" strokecolor="black [3213]" strokeweight="1pt">
                <v:stroke joinstyle="miter"/>
                <w10:anchorlock/>
              </v:line>
            </w:pict>
          </mc:Fallback>
        </mc:AlternateContent>
      </w:r>
    </w:p>
    <w:p w:rsidR="005D0489" w:rsidRPr="002151F6" w:rsidRDefault="005D0489" w:rsidP="00505F83">
      <w:pPr>
        <w:pStyle w:val="titresousTitre"/>
      </w:pPr>
      <w:r>
        <w:tab/>
      </w:r>
      <w:r w:rsidR="004D3F6E" w:rsidRPr="00E2413B">
        <w:t>Réalisé par </w:t>
      </w:r>
      <w:r w:rsidR="004D3F6E" w:rsidRPr="00E74BCC">
        <w:t>:</w:t>
      </w:r>
      <w:r>
        <w:tab/>
      </w:r>
      <w:r w:rsidRPr="002151F6">
        <w:t>À l’attention de :</w:t>
      </w:r>
    </w:p>
    <w:p w:rsidR="005D0489" w:rsidRDefault="005D0489" w:rsidP="00505F83">
      <w:pPr>
        <w:pStyle w:val="titrenomPrenoms"/>
      </w:pPr>
      <w:r>
        <w:rPr>
          <w:rStyle w:val="PDGetudiant1"/>
        </w:rPr>
        <w:tab/>
      </w:r>
      <w:sdt>
        <w:sdtPr>
          <w:rPr>
            <w:rStyle w:val="PDGetudiant1"/>
          </w:rPr>
          <w:alias w:val="etudiant_1"/>
          <w:tag w:val="etudiant_1"/>
          <w:id w:val="-35354897"/>
          <w:lock w:val="sdtContentLocked"/>
          <w:placeholder>
            <w:docPart w:val="49D0063F3589483A8C5D4E3918C967E8"/>
          </w:placeholder>
          <w15:color w:val="800000"/>
        </w:sdtPr>
        <w:sdtEndPr>
          <w:rPr>
            <w:rStyle w:val="PDGetudiant1"/>
          </w:rPr>
        </w:sdtEndPr>
        <w:sdtContent>
          <w:r w:rsidR="004D3F6E" w:rsidRPr="00E2413B">
            <w:rPr>
              <w:rStyle w:val="PDGetudiant1"/>
            </w:rPr>
            <w:t>Miguel Sa</w:t>
          </w:r>
          <w:r w:rsidR="004D3F6E" w:rsidRPr="00E74BCC">
            <w:rPr>
              <w:rStyle w:val="PDGetudiant1"/>
            </w:rPr>
            <w:t>ntos</w:t>
          </w:r>
        </w:sdtContent>
      </w:sdt>
      <w:r>
        <w:tab/>
      </w:r>
      <w:sdt>
        <w:sdtPr>
          <w:rPr>
            <w:rStyle w:val="PDGenseignant1"/>
          </w:rPr>
          <w:alias w:val="enseignant_1"/>
          <w:tag w:val="enseignant_1"/>
          <w:id w:val="-42684462"/>
          <w:lock w:val="sdtLocked"/>
          <w:placeholder>
            <w:docPart w:val="06166A77C01444E8969E9DAE76391EF7"/>
          </w:placeholder>
          <w15:color w:val="800000"/>
          <w:dropDownList>
            <w:listItem w:displayText="Philippe Bovey" w:value="Philippe Bovey"/>
            <w:listItem w:displayText="Juan José Moreno" w:value="Juan José Moreno"/>
            <w:listItem w:displayText="Serge Castoldi" w:value="Serge Castoldi"/>
            <w:listItem w:displayText="Jonathan Braun" w:value="Jonathan Braun"/>
          </w:dropDownList>
        </w:sdtPr>
        <w:sdtEndPr>
          <w:rPr>
            <w:rStyle w:val="PDGenseignant1"/>
          </w:rPr>
        </w:sdtEndPr>
        <w:sdtContent>
          <w:r w:rsidR="00F65F50">
            <w:rPr>
              <w:rStyle w:val="PDGenseignant1"/>
            </w:rPr>
            <w:t>Serge Castoldi</w:t>
          </w:r>
        </w:sdtContent>
      </w:sdt>
    </w:p>
    <w:p w:rsidR="005D0489" w:rsidRDefault="005D0489" w:rsidP="00505F83">
      <w:pPr>
        <w:pStyle w:val="titrenomPrenoms"/>
      </w:pPr>
      <w:r>
        <w:tab/>
      </w:r>
      <w:sdt>
        <w:sdtPr>
          <w:rPr>
            <w:rStyle w:val="PDGetudiant2"/>
          </w:rPr>
          <w:alias w:val="etudiant_2"/>
          <w:tag w:val="etudiant_2"/>
          <w:id w:val="664217692"/>
          <w:lock w:val="sdtLocked"/>
          <w:placeholder>
            <w:docPart w:val="49D0063F3589483A8C5D4E3918C967E8"/>
          </w:placeholder>
          <w15:color w:val="800000"/>
        </w:sdtPr>
        <w:sdtEndPr>
          <w:rPr>
            <w:rStyle w:val="Policepardfaut"/>
            <w:sz w:val="24"/>
          </w:rPr>
        </w:sdtEndPr>
        <w:sdtContent>
          <w:r w:rsidR="00F65F50">
            <w:rPr>
              <w:rStyle w:val="PDGetudiant2"/>
            </w:rPr>
            <w:t xml:space="preserve"> </w:t>
          </w:r>
        </w:sdtContent>
      </w:sdt>
      <w:r>
        <w:tab/>
      </w:r>
      <w:sdt>
        <w:sdtPr>
          <w:rPr>
            <w:rStyle w:val="PDGenseignant2"/>
          </w:rPr>
          <w:alias w:val="enseignant_2"/>
          <w:tag w:val="enseignant_2"/>
          <w:id w:val="1733270689"/>
          <w:lock w:val="sdtLocked"/>
          <w:placeholder>
            <w:docPart w:val="5A5ED39C3DA54241BB219AE9DA011C21"/>
          </w:placeholder>
          <w15:color w:val="800000"/>
          <w:dropDownList>
            <w:listItem w:displayText="Philippe Bovey" w:value="Philippe Bovey"/>
            <w:listItem w:displayText="Juan José Moreno" w:value="Juan José Moreno"/>
            <w:listItem w:displayText="Serge Castoldi" w:value="Serge Castoldi"/>
            <w:listItem w:displayText="Jonathan Braun" w:value="Jonathan Braun"/>
          </w:dropDownList>
        </w:sdtPr>
        <w:sdtEndPr>
          <w:rPr>
            <w:rStyle w:val="Policepardfaut"/>
            <w:color w:val="auto"/>
            <w:sz w:val="24"/>
          </w:rPr>
        </w:sdtEndPr>
        <w:sdtContent>
          <w:r w:rsidR="00F65F50">
            <w:rPr>
              <w:rStyle w:val="PDGenseignant2"/>
            </w:rPr>
            <w:t>Juan José Moreno</w:t>
          </w:r>
        </w:sdtContent>
      </w:sdt>
    </w:p>
    <w:p w:rsidR="005D0489" w:rsidRDefault="005D0489" w:rsidP="005D0489">
      <w:pPr>
        <w:pStyle w:val="PDGtraits"/>
      </w:pPr>
      <w:r>
        <w:rPr>
          <w:lang w:eastAsia="fr-CH"/>
        </w:rPr>
        <mc:AlternateContent>
          <mc:Choice Requires="wps">
            <w:drawing>
              <wp:inline distT="0" distB="0" distL="0" distR="0" wp14:anchorId="0408DF4C" wp14:editId="636B2313">
                <wp:extent cx="5760000" cy="0"/>
                <wp:effectExtent l="0" t="0" r="0" b="0"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C43C76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" strokecolor="black [3213]" strokeweight="1pt">
                <v:stroke joinstyle="miter"/>
                <w10:anchorlock/>
              </v:line>
            </w:pict>
          </mc:Fallback>
        </mc:AlternateContent>
      </w:r>
    </w:p>
    <w:p w:rsidR="005D0489" w:rsidRPr="00505F83" w:rsidRDefault="002151F6" w:rsidP="00E2413B">
      <w:pPr>
        <w:pStyle w:val="PDGintropersonnes"/>
        <w:rPr>
          <w:rStyle w:val="titresousTitreCar"/>
        </w:rPr>
      </w:pPr>
      <w:r>
        <w:tab/>
      </w:r>
      <w:r w:rsidRPr="00505F83">
        <w:rPr>
          <w:rStyle w:val="titresousTitreCar"/>
          <w:b/>
        </w:rPr>
        <w:t>Début</w:t>
      </w:r>
      <w:r>
        <w:tab/>
      </w:r>
      <w:r w:rsidRPr="00505F83">
        <w:rPr>
          <w:rStyle w:val="titresousTitreCar"/>
          <w:b/>
        </w:rPr>
        <w:t>Fin</w:t>
      </w:r>
    </w:p>
    <w:p w:rsidR="002151F6" w:rsidRDefault="002151F6" w:rsidP="00505F83">
      <w:pPr>
        <w:pStyle w:val="titrenomPrenoms"/>
        <w:sectPr w:rsidR="002151F6" w:rsidSect="0019003D">
          <w:headerReference w:type="default" r:id="rId11"/>
          <w:footerReference w:type="default" r:id="rId12"/>
          <w:pgSz w:w="11906" w:h="16838"/>
          <w:pgMar w:top="1418" w:right="1134" w:bottom="1418" w:left="1701" w:header="708" w:footer="708" w:gutter="0"/>
          <w:cols w:space="708"/>
          <w:titlePg/>
          <w:docGrid w:linePitch="360"/>
        </w:sectPr>
      </w:pPr>
      <w:r>
        <w:tab/>
      </w:r>
      <w:sdt>
        <w:sdtPr>
          <w:rPr>
            <w:rStyle w:val="PDGdatedebut"/>
          </w:rPr>
          <w:alias w:val="date_debut"/>
          <w:tag w:val="date_debut"/>
          <w:id w:val="1098904954"/>
          <w:lock w:val="sdtLocked"/>
          <w:placeholder>
            <w:docPart w:val="8742EDA0EF5B4A45B6E5060F79093E9F"/>
          </w:placeholder>
          <w15:color w:val="0000FF"/>
          <w:date w:fullDate="2022-11-16T00:00:00Z">
            <w:dateFormat w:val="d MMMM yyyy"/>
            <w:lid w:val="fr-CH"/>
            <w:storeMappedDataAs w:val="dateTime"/>
            <w:calendar w:val="gregorian"/>
          </w:date>
        </w:sdtPr>
        <w:sdtEndPr>
          <w:rPr>
            <w:rStyle w:val="PDGdatedebut"/>
          </w:rPr>
        </w:sdtEndPr>
        <w:sdtContent>
          <w:r w:rsidR="00F65F50">
            <w:rPr>
              <w:rStyle w:val="PDGdatedebut"/>
            </w:rPr>
            <w:t>16 novembre 2022</w:t>
          </w:r>
        </w:sdtContent>
      </w:sdt>
      <w:r>
        <w:tab/>
      </w:r>
      <w:sdt>
        <w:sdtPr>
          <w:rPr>
            <w:rStyle w:val="PDGdatefin"/>
          </w:rPr>
          <w:alias w:val="date_fin"/>
          <w:tag w:val="date_fin"/>
          <w:id w:val="-1947610078"/>
          <w:lock w:val="sdtLocked"/>
          <w:placeholder>
            <w:docPart w:val="FF4DD7EA9E9948808E2A7898D0A8DDDB"/>
          </w:placeholder>
          <w15:color w:val="0000FF"/>
          <w:date w:fullDate="2023-06-14T00:00:00Z">
            <w:dateFormat w:val="d MMMM yyyy"/>
            <w:lid w:val="fr-CH"/>
            <w:storeMappedDataAs w:val="dateTime"/>
            <w:calendar w:val="gregorian"/>
          </w:date>
        </w:sdtPr>
        <w:sdtEndPr>
          <w:rPr>
            <w:rStyle w:val="PDGdatefin"/>
          </w:rPr>
        </w:sdtEndPr>
        <w:sdtContent>
          <w:r w:rsidR="00F65F50">
            <w:rPr>
              <w:rStyle w:val="PDGdatefin"/>
            </w:rPr>
            <w:t>14 juin 2023</w:t>
          </w:r>
        </w:sdtContent>
      </w:sdt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1264294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4FF" w:rsidRDefault="000664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664FF" w:rsidRDefault="009B286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664FF"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0664FF" w:rsidRDefault="000664FF" w:rsidP="000664FF"/>
    <w:p w:rsidR="000664FF" w:rsidRPr="000664FF" w:rsidRDefault="000664FF" w:rsidP="000664FF">
      <w:pPr>
        <w:sectPr w:rsidR="000664FF" w:rsidRPr="000664FF" w:rsidSect="002151F6">
          <w:type w:val="oddPage"/>
          <w:pgSz w:w="11906" w:h="16838"/>
          <w:pgMar w:top="1418" w:right="1134" w:bottom="1418" w:left="1701" w:header="708" w:footer="708" w:gutter="0"/>
          <w:cols w:space="708"/>
          <w:docGrid w:linePitch="360"/>
        </w:sectPr>
      </w:pPr>
    </w:p>
    <w:p w:rsidR="00396315" w:rsidRDefault="00E939AC" w:rsidP="00E44869">
      <w:pPr>
        <w:pStyle w:val="Titre1"/>
      </w:pPr>
      <w:r>
        <w:lastRenderedPageBreak/>
        <w:t>Premier Titre</w:t>
      </w:r>
    </w:p>
    <w:p w:rsidR="006159F8" w:rsidRPr="006159F8" w:rsidRDefault="006159F8" w:rsidP="006159F8">
      <w:r>
        <w:t>CECI EST MON TEXTE</w:t>
      </w:r>
    </w:p>
    <w:p w:rsidR="00E939AC" w:rsidRPr="006159F8" w:rsidRDefault="00E939AC" w:rsidP="006159F8">
      <w:pPr>
        <w:pStyle w:val="Titre2"/>
      </w:pPr>
      <w:r>
        <w:t>Premier sous-titre</w:t>
      </w:r>
    </w:p>
    <w:p w:rsidR="006159F8" w:rsidRPr="006159F8" w:rsidRDefault="006159F8" w:rsidP="006159F8">
      <w:r>
        <w:t>CECI EST MON TEXTE</w:t>
      </w:r>
    </w:p>
    <w:p w:rsidR="00E939AC" w:rsidRDefault="00E939AC" w:rsidP="006159F8">
      <w:pPr>
        <w:pStyle w:val="Titre3"/>
        <w:numPr>
          <w:ilvl w:val="2"/>
          <w:numId w:val="3"/>
        </w:numPr>
      </w:pPr>
      <w:r>
        <w:t>Premier sous-sous-titre</w:t>
      </w:r>
    </w:p>
    <w:p w:rsidR="006159F8" w:rsidRPr="006159F8" w:rsidRDefault="006159F8" w:rsidP="006159F8">
      <w:r>
        <w:t>CECI EST MON TEXTE</w:t>
      </w:r>
    </w:p>
    <w:p w:rsidR="00E939AC" w:rsidRDefault="00E939AC" w:rsidP="00E939AC">
      <w:pPr>
        <w:pStyle w:val="Titre1"/>
      </w:pPr>
      <w:r>
        <w:t>Deuxième Titre</w:t>
      </w:r>
    </w:p>
    <w:p w:rsidR="00E939AC" w:rsidRDefault="00E44869" w:rsidP="00E939AC">
      <w:pPr>
        <w:pStyle w:val="Titre2"/>
      </w:pPr>
      <w:r>
        <w:t>Deuxième</w:t>
      </w:r>
      <w:r w:rsidR="00E939AC">
        <w:t xml:space="preserve"> sous-titre</w:t>
      </w:r>
    </w:p>
    <w:p w:rsidR="00E939AC" w:rsidRDefault="00E44869" w:rsidP="00E939AC">
      <w:pPr>
        <w:pStyle w:val="Titre3"/>
      </w:pPr>
      <w:r>
        <w:t>Deuxième</w:t>
      </w:r>
      <w:r w:rsidR="00E939AC">
        <w:t xml:space="preserve"> sous-sous-titre</w:t>
      </w:r>
    </w:p>
    <w:p w:rsidR="00E44869" w:rsidRPr="00E44869" w:rsidRDefault="00E44869" w:rsidP="00E44869">
      <w:pPr>
        <w:pStyle w:val="Titre1"/>
      </w:pPr>
      <w:proofErr w:type="spellStart"/>
      <w:proofErr w:type="gramStart"/>
      <w:r>
        <w:t>bblalala</w:t>
      </w:r>
      <w:proofErr w:type="spellEnd"/>
      <w:proofErr w:type="gramEnd"/>
    </w:p>
    <w:p w:rsidR="00E939AC" w:rsidRDefault="00E939AC" w:rsidP="00E939AC"/>
    <w:p w:rsidR="00E939AC" w:rsidRPr="00E939AC" w:rsidRDefault="00E939AC" w:rsidP="00E939AC">
      <w:bookmarkStart w:id="0" w:name="_GoBack"/>
      <w:bookmarkEnd w:id="0"/>
    </w:p>
    <w:sectPr w:rsidR="00E939AC" w:rsidRPr="00E939AC" w:rsidSect="00BB00C5">
      <w:headerReference w:type="default" r:id="rId13"/>
      <w:footerReference w:type="default" r:id="rId14"/>
      <w:type w:val="oddPage"/>
      <w:pgSz w:w="11906" w:h="16838"/>
      <w:pgMar w:top="1418" w:right="1134" w:bottom="141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866" w:rsidRDefault="009B2866" w:rsidP="0019003D">
      <w:pPr>
        <w:spacing w:after="0" w:line="240" w:lineRule="auto"/>
      </w:pPr>
      <w:r>
        <w:separator/>
      </w:r>
    </w:p>
  </w:endnote>
  <w:endnote w:type="continuationSeparator" w:id="0">
    <w:p w:rsidR="009B2866" w:rsidRDefault="009B2866" w:rsidP="0019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FD" w:rsidRDefault="009B2866" w:rsidP="00900536">
    <w:pPr>
      <w:pStyle w:val="Pieddepage"/>
    </w:pPr>
    <w:r>
      <w:fldChar w:fldCharType="begin"/>
    </w:r>
    <w:r>
      <w:instrText xml:space="preserve"> STYLEREF  PDG_etudiant_1  \* MERGEFORMAT </w:instrText>
    </w:r>
    <w:r>
      <w:fldChar w:fldCharType="separate"/>
    </w:r>
    <w:r w:rsidR="00F65F50">
      <w:rPr>
        <w:noProof/>
      </w:rPr>
      <w:t>Miguel Santos</w:t>
    </w:r>
    <w:r>
      <w:rPr>
        <w:noProof/>
      </w:rPr>
      <w:fldChar w:fldCharType="end"/>
    </w:r>
    <w:r w:rsidR="00F556AE">
      <w:rPr>
        <w:noProof/>
      </w:rPr>
      <w:t xml:space="preserve"> </w:t>
    </w:r>
    <w:r>
      <w:fldChar w:fldCharType="begin"/>
    </w:r>
    <w:r>
      <w:instrText xml:space="preserve"> STYLEREF  PDG_etudiant_2  \* MERGEFORMAT </w:instrText>
    </w:r>
    <w:r>
      <w:rPr>
        <w:noProof/>
      </w:rPr>
      <w:fldChar w:fldCharType="end"/>
    </w:r>
    <w:r w:rsidR="00900536">
      <w:tab/>
    </w:r>
    <w:r w:rsidR="00900536">
      <w:tab/>
    </w:r>
    <w:r>
      <w:fldChar w:fldCharType="begin"/>
    </w:r>
    <w:r>
      <w:instrText xml:space="preserve"> SECTIONPAGES  \* ROMAN  \* MERGEFORMAT </w:instrText>
    </w:r>
    <w:r>
      <w:fldChar w:fldCharType="separate"/>
    </w:r>
    <w:r w:rsidR="00F65F50">
      <w:rPr>
        <w:noProof/>
      </w:rPr>
      <w:t>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36" w:rsidRDefault="009B2866" w:rsidP="00900536">
    <w:pPr>
      <w:pStyle w:val="Pieddepage"/>
    </w:pPr>
    <w:r>
      <w:fldChar w:fldCharType="begin"/>
    </w:r>
    <w:r>
      <w:instrText xml:space="preserve"> STYLEREF  PDG_etudiant_1  \* MERGEFORMAT </w:instrText>
    </w:r>
    <w:r>
      <w:fldChar w:fldCharType="separate"/>
    </w:r>
    <w:r w:rsidR="00F65F50">
      <w:rPr>
        <w:noProof/>
      </w:rPr>
      <w:t>Miguel Santos</w:t>
    </w:r>
    <w:r>
      <w:rPr>
        <w:noProof/>
      </w:rPr>
      <w:fldChar w:fldCharType="end"/>
    </w:r>
    <w:r w:rsidR="00F556AE">
      <w:fldChar w:fldCharType="begin"/>
    </w:r>
    <w:r w:rsidR="00F556AE">
      <w:instrText xml:space="preserve"> STYLEREF  PDG_etudiant_2  \* MERGEFORMAT </w:instrText>
    </w:r>
    <w:r w:rsidR="00F556AE">
      <w:fldChar w:fldCharType="end"/>
    </w:r>
    <w:r w:rsidR="00900536">
      <w:tab/>
    </w:r>
    <w:r w:rsidR="00900536">
      <w:tab/>
    </w:r>
    <w:r w:rsidR="00BB00C5">
      <w:fldChar w:fldCharType="begin"/>
    </w:r>
    <w:r w:rsidR="00BB00C5">
      <w:instrText xml:space="preserve"> PAGE  \* Arabic  \* MERGEFORMAT </w:instrText>
    </w:r>
    <w:r w:rsidR="00BB00C5">
      <w:fldChar w:fldCharType="separate"/>
    </w:r>
    <w:r w:rsidR="00F65F50">
      <w:rPr>
        <w:noProof/>
      </w:rPr>
      <w:t>1</w:t>
    </w:r>
    <w:r w:rsidR="00BB00C5">
      <w:fldChar w:fldCharType="end"/>
    </w:r>
    <w:r w:rsidR="009004F4">
      <w:t>/</w:t>
    </w:r>
    <w:r>
      <w:fldChar w:fldCharType="begin"/>
    </w:r>
    <w:r>
      <w:instrText xml:space="preserve"> SECTIONPAGES   \* MERGEFORMAT </w:instrText>
    </w:r>
    <w:r>
      <w:fldChar w:fldCharType="separate"/>
    </w:r>
    <w:r w:rsidR="00F65F5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866" w:rsidRDefault="009B2866" w:rsidP="0019003D">
      <w:pPr>
        <w:spacing w:after="0" w:line="240" w:lineRule="auto"/>
      </w:pPr>
      <w:r>
        <w:separator/>
      </w:r>
    </w:p>
  </w:footnote>
  <w:footnote w:type="continuationSeparator" w:id="0">
    <w:p w:rsidR="009B2866" w:rsidRDefault="009B2866" w:rsidP="0019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4FF" w:rsidRDefault="000664FF" w:rsidP="00772EFD">
    <w:pPr>
      <w:pStyle w:val="En-tte"/>
    </w:pPr>
    <w:r>
      <w:rPr>
        <w:noProof/>
        <w:lang w:eastAsia="fr-CH"/>
      </w:rPr>
      <w:drawing>
        <wp:inline distT="0" distB="0" distL="0" distR="0" wp14:anchorId="4036405E" wp14:editId="0F082C47">
          <wp:extent cx="1440000" cy="221296"/>
          <wp:effectExtent l="0" t="0" r="0" b="7620"/>
          <wp:docPr id="10" name="Image 10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221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772EFD">
      <w:tab/>
    </w:r>
    <w:r w:rsidR="009B2866" w:rsidRPr="00F65F50">
      <w:fldChar w:fldCharType="begin"/>
    </w:r>
    <w:r w:rsidR="009B2866" w:rsidRPr="00F65F50">
      <w:instrText xml:space="preserve"> STYLEREF  PDG_sujet  \* MERGEFORMAT </w:instrText>
    </w:r>
    <w:r w:rsidR="009B2866" w:rsidRPr="00F65F50">
      <w:fldChar w:fldCharType="separate"/>
    </w:r>
    <w:r w:rsidR="00F65F50" w:rsidRPr="00F65F50">
      <w:rPr>
        <w:bCs/>
        <w:noProof/>
        <w:lang w:val="fr-FR"/>
      </w:rPr>
      <w:t>Alarme</w:t>
    </w:r>
    <w:r w:rsidR="00F65F50">
      <w:rPr>
        <w:noProof/>
      </w:rPr>
      <w:t xml:space="preserve"> de fenêtre ouverte</w:t>
    </w:r>
    <w:r w:rsidR="009B2866" w:rsidRPr="00F65F50">
      <w:rPr>
        <w:bCs/>
        <w:noProof/>
        <w:lang w:val="fr-F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536" w:rsidRPr="00F65F50" w:rsidRDefault="00900536" w:rsidP="00772EFD">
    <w:pPr>
      <w:pStyle w:val="En-tte"/>
    </w:pPr>
    <w:r>
      <w:rPr>
        <w:noProof/>
        <w:lang w:eastAsia="fr-CH"/>
      </w:rPr>
      <w:drawing>
        <wp:inline distT="0" distB="0" distL="0" distR="0" wp14:anchorId="69EDF652" wp14:editId="690F933C">
          <wp:extent cx="1440000" cy="221296"/>
          <wp:effectExtent l="0" t="0" r="0" b="7620"/>
          <wp:docPr id="11" name="Image 11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221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B2866" w:rsidRPr="00F65F50">
      <w:fldChar w:fldCharType="begin"/>
    </w:r>
    <w:r w:rsidR="009B2866" w:rsidRPr="00F65F50">
      <w:instrText xml:space="preserve"> STYLEREF  PDG_sujet  \* MERGEFORMAT </w:instrText>
    </w:r>
    <w:r w:rsidR="009B2866" w:rsidRPr="00F65F50">
      <w:fldChar w:fldCharType="separate"/>
    </w:r>
    <w:r w:rsidR="00F65F50" w:rsidRPr="00F65F50">
      <w:rPr>
        <w:bCs/>
        <w:noProof/>
        <w:lang w:val="fr-FR"/>
      </w:rPr>
      <w:t>Alarme</w:t>
    </w:r>
    <w:r w:rsidR="00F65F50">
      <w:rPr>
        <w:noProof/>
      </w:rPr>
      <w:t xml:space="preserve"> de fenêtre ouverte</w:t>
    </w:r>
    <w:r w:rsidR="009B2866" w:rsidRPr="00F65F50">
      <w:rPr>
        <w:bCs/>
        <w:noProof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04835"/>
    <w:multiLevelType w:val="multilevel"/>
    <w:tmpl w:val="E826B8AA"/>
    <w:numStyleLink w:val="listerapport"/>
  </w:abstractNum>
  <w:abstractNum w:abstractNumId="1" w15:restartNumberingAfterBreak="0">
    <w:nsid w:val="3F624F31"/>
    <w:multiLevelType w:val="multilevel"/>
    <w:tmpl w:val="E826B8AA"/>
    <w:numStyleLink w:val="listerapport"/>
  </w:abstractNum>
  <w:abstractNum w:abstractNumId="2" w15:restartNumberingAfterBreak="0">
    <w:nsid w:val="41941CDE"/>
    <w:multiLevelType w:val="multilevel"/>
    <w:tmpl w:val="D4FA240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42266348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9EF0A63"/>
    <w:multiLevelType w:val="hybridMultilevel"/>
    <w:tmpl w:val="5B9E228A"/>
    <w:lvl w:ilvl="0" w:tplc="E21030AC">
      <w:start w:val="1"/>
      <w:numFmt w:val="decimal"/>
      <w:lvlText w:val="%1."/>
      <w:lvlJc w:val="left"/>
      <w:pPr>
        <w:ind w:left="720" w:hanging="360"/>
      </w:pPr>
    </w:lvl>
    <w:lvl w:ilvl="1" w:tplc="EF24EB1C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75E0"/>
    <w:multiLevelType w:val="multilevel"/>
    <w:tmpl w:val="E826B8AA"/>
    <w:numStyleLink w:val="listerapport"/>
  </w:abstractNum>
  <w:abstractNum w:abstractNumId="6" w15:restartNumberingAfterBreak="0">
    <w:nsid w:val="58B56B52"/>
    <w:multiLevelType w:val="multilevel"/>
    <w:tmpl w:val="E826B8AA"/>
    <w:numStyleLink w:val="listerapport"/>
  </w:abstractNum>
  <w:abstractNum w:abstractNumId="7" w15:restartNumberingAfterBreak="0">
    <w:nsid w:val="65385ECB"/>
    <w:multiLevelType w:val="multilevel"/>
    <w:tmpl w:val="E826B8AA"/>
    <w:styleLink w:val="listerapport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kern w:val="0"/>
        <w:sz w:val="32"/>
        <w:u w:val="none"/>
        <w:vertAlign w:val="baseline"/>
        <w14:cntxtAlts w14:val="0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caps w:val="0"/>
        <w:strike w:val="0"/>
        <w:dstrike w:val="0"/>
        <w:vanish w:val="0"/>
        <w:kern w:val="0"/>
        <w:sz w:val="28"/>
        <w:u w:val="none"/>
        <w:vertAlign w:val="baseline"/>
        <w14:cntxtAlts w14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21"/>
        </w:tabs>
        <w:ind w:left="1135" w:hanging="1135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 w:themeColor="text1"/>
        <w:kern w:val="0"/>
        <w:sz w:val="24"/>
        <w:u w:val="none" w:color="000000" w:themeColor="text1"/>
        <w:vertAlign w:val="baseline"/>
        <w14:cntxtAlts w14:val="0"/>
      </w:rPr>
    </w:lvl>
    <w:lvl w:ilvl="3">
      <w:start w:val="1"/>
      <w:numFmt w:val="decimal"/>
      <w:lvlText w:val="(%4)"/>
      <w:lvlJc w:val="left"/>
      <w:pPr>
        <w:tabs>
          <w:tab w:val="num" w:pos="1419"/>
        </w:tabs>
        <w:ind w:left="1419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03"/>
        </w:tabs>
        <w:ind w:left="1703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87"/>
        </w:tabs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71"/>
        </w:tabs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5"/>
        </w:tabs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39"/>
        </w:tabs>
        <w:ind w:left="2839" w:hanging="567"/>
      </w:pPr>
      <w:rPr>
        <w:rFonts w:hint="default"/>
      </w:rPr>
    </w:lvl>
  </w:abstractNum>
  <w:abstractNum w:abstractNumId="8" w15:restartNumberingAfterBreak="0">
    <w:nsid w:val="7BC8783B"/>
    <w:multiLevelType w:val="multilevel"/>
    <w:tmpl w:val="E826B8AA"/>
    <w:numStyleLink w:val="listerapport"/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50"/>
    <w:rsid w:val="000664FF"/>
    <w:rsid w:val="00145224"/>
    <w:rsid w:val="0019003D"/>
    <w:rsid w:val="002151F6"/>
    <w:rsid w:val="00396315"/>
    <w:rsid w:val="003D790C"/>
    <w:rsid w:val="00456ACE"/>
    <w:rsid w:val="00476E70"/>
    <w:rsid w:val="004D3F6E"/>
    <w:rsid w:val="004D7A01"/>
    <w:rsid w:val="004E6280"/>
    <w:rsid w:val="00505F83"/>
    <w:rsid w:val="00593871"/>
    <w:rsid w:val="005B5F83"/>
    <w:rsid w:val="005D0489"/>
    <w:rsid w:val="005D2DA5"/>
    <w:rsid w:val="006159F8"/>
    <w:rsid w:val="006635F5"/>
    <w:rsid w:val="00772EFD"/>
    <w:rsid w:val="0086234F"/>
    <w:rsid w:val="008A6193"/>
    <w:rsid w:val="008C6F13"/>
    <w:rsid w:val="009004F4"/>
    <w:rsid w:val="00900536"/>
    <w:rsid w:val="009B2866"/>
    <w:rsid w:val="00A02200"/>
    <w:rsid w:val="00A85D76"/>
    <w:rsid w:val="00AA3834"/>
    <w:rsid w:val="00AB43BA"/>
    <w:rsid w:val="00AD6432"/>
    <w:rsid w:val="00B00C55"/>
    <w:rsid w:val="00B61367"/>
    <w:rsid w:val="00BB00C5"/>
    <w:rsid w:val="00D11139"/>
    <w:rsid w:val="00D27DAC"/>
    <w:rsid w:val="00D62C44"/>
    <w:rsid w:val="00D72082"/>
    <w:rsid w:val="00D77A0A"/>
    <w:rsid w:val="00D810F5"/>
    <w:rsid w:val="00DF581F"/>
    <w:rsid w:val="00E2413B"/>
    <w:rsid w:val="00E44869"/>
    <w:rsid w:val="00E560D4"/>
    <w:rsid w:val="00E74BCC"/>
    <w:rsid w:val="00E80A28"/>
    <w:rsid w:val="00E939AC"/>
    <w:rsid w:val="00F40B12"/>
    <w:rsid w:val="00F556AE"/>
    <w:rsid w:val="00F6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EB312"/>
  <w15:chartTrackingRefBased/>
  <w15:docId w15:val="{4DFB10EE-5B34-45F2-9573-B3E49742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A5"/>
    <w:rPr>
      <w:rFonts w:ascii="Arial" w:hAnsi="Arial"/>
      <w:sz w:val="24"/>
    </w:rPr>
  </w:style>
  <w:style w:type="paragraph" w:styleId="Titre1">
    <w:name w:val="heading 1"/>
    <w:next w:val="Normal"/>
    <w:link w:val="Titre1Car"/>
    <w:uiPriority w:val="9"/>
    <w:qFormat/>
    <w:rsid w:val="00A02200"/>
    <w:pPr>
      <w:keepNext/>
      <w:keepLines/>
      <w:numPr>
        <w:numId w:val="10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2200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2200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="Arial"/>
      <w:bCs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D790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D790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631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631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631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631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DGmatiere">
    <w:name w:val="PDG_matiere"/>
    <w:uiPriority w:val="1"/>
    <w:rsid w:val="00A85D76"/>
    <w:rPr>
      <w:sz w:val="32"/>
      <w:szCs w:val="28"/>
    </w:rPr>
  </w:style>
  <w:style w:type="paragraph" w:customStyle="1" w:styleId="PDGtitrerapport">
    <w:name w:val="PDG_titre_rapport"/>
    <w:next w:val="Normal"/>
    <w:link w:val="PDGtitrerapportCar"/>
    <w:rsid w:val="005D2DA5"/>
    <w:pPr>
      <w:tabs>
        <w:tab w:val="center" w:pos="4536"/>
        <w:tab w:val="right" w:pos="9072"/>
      </w:tabs>
      <w:jc w:val="center"/>
    </w:pPr>
    <w:rPr>
      <w:rFonts w:ascii="Arial" w:hAnsi="Arial"/>
      <w:sz w:val="24"/>
    </w:rPr>
  </w:style>
  <w:style w:type="character" w:styleId="Textedelespacerserv">
    <w:name w:val="Placeholder Text"/>
    <w:basedOn w:val="Policepardfaut"/>
    <w:uiPriority w:val="99"/>
    <w:semiHidden/>
    <w:rsid w:val="00A85D76"/>
    <w:rPr>
      <w:color w:val="808080"/>
    </w:rPr>
  </w:style>
  <w:style w:type="paragraph" w:customStyle="1" w:styleId="PDGsujet">
    <w:name w:val="PDG_sujet"/>
    <w:next w:val="Normal"/>
    <w:rsid w:val="00505F83"/>
    <w:pPr>
      <w:spacing w:before="360" w:after="360"/>
      <w:jc w:val="center"/>
    </w:pPr>
    <w:rPr>
      <w:rFonts w:ascii="Arial" w:hAnsi="Arial"/>
      <w:sz w:val="40"/>
      <w:szCs w:val="28"/>
    </w:rPr>
  </w:style>
  <w:style w:type="paragraph" w:customStyle="1" w:styleId="PDGentete">
    <w:name w:val="PDG_en_tete"/>
    <w:basedOn w:val="Normal"/>
    <w:rsid w:val="004D3F6E"/>
    <w:pPr>
      <w:tabs>
        <w:tab w:val="right" w:pos="9072"/>
      </w:tabs>
      <w:spacing w:after="0"/>
    </w:pPr>
  </w:style>
  <w:style w:type="paragraph" w:customStyle="1" w:styleId="PDGenteteimages">
    <w:name w:val="PDG_en_tete_images"/>
    <w:basedOn w:val="PDGentete"/>
    <w:rsid w:val="004D3F6E"/>
    <w:pPr>
      <w:spacing w:after="160"/>
    </w:pPr>
    <w:rPr>
      <w:noProof/>
    </w:rPr>
  </w:style>
  <w:style w:type="paragraph" w:customStyle="1" w:styleId="PDGtraits">
    <w:name w:val="PDG_traits"/>
    <w:basedOn w:val="Normal"/>
    <w:next w:val="Normal"/>
    <w:rsid w:val="004D3F6E"/>
    <w:rPr>
      <w:noProof/>
    </w:rPr>
  </w:style>
  <w:style w:type="character" w:customStyle="1" w:styleId="PDGetudiant1">
    <w:name w:val="PDG_etudiant_1"/>
    <w:uiPriority w:val="1"/>
    <w:rsid w:val="00E2413B"/>
    <w:rPr>
      <w:sz w:val="28"/>
    </w:rPr>
  </w:style>
  <w:style w:type="character" w:customStyle="1" w:styleId="PDGetudiant2">
    <w:name w:val="PDG_etudiant_2"/>
    <w:basedOn w:val="PDGetudiant1"/>
    <w:uiPriority w:val="1"/>
    <w:rsid w:val="004D3F6E"/>
    <w:rPr>
      <w:sz w:val="28"/>
    </w:rPr>
  </w:style>
  <w:style w:type="character" w:customStyle="1" w:styleId="PDGenseignant1">
    <w:name w:val="PDG_enseignant_1"/>
    <w:uiPriority w:val="1"/>
    <w:rsid w:val="00E2413B"/>
    <w:rPr>
      <w:sz w:val="28"/>
    </w:rPr>
  </w:style>
  <w:style w:type="paragraph" w:customStyle="1" w:styleId="PDGintropersonnes">
    <w:name w:val="PDG_intro_personnes"/>
    <w:basedOn w:val="Normal"/>
    <w:link w:val="PDGintropersonnesCar"/>
    <w:rsid w:val="00E2413B"/>
    <w:pPr>
      <w:tabs>
        <w:tab w:val="center" w:pos="2268"/>
        <w:tab w:val="center" w:pos="6804"/>
      </w:tabs>
      <w:spacing w:before="120" w:after="200"/>
    </w:pPr>
    <w:rPr>
      <w:b/>
      <w:bCs/>
      <w:color w:val="000000" w:themeColor="text1"/>
      <w:sz w:val="28"/>
      <w:szCs w:val="24"/>
    </w:rPr>
  </w:style>
  <w:style w:type="character" w:customStyle="1" w:styleId="PDGenseignant2">
    <w:name w:val="PDG_enseignant_2"/>
    <w:basedOn w:val="PDGenseignant1"/>
    <w:uiPriority w:val="1"/>
    <w:rsid w:val="002151F6"/>
    <w:rPr>
      <w:color w:val="000000" w:themeColor="text1"/>
      <w:sz w:val="28"/>
    </w:rPr>
  </w:style>
  <w:style w:type="character" w:customStyle="1" w:styleId="PDGdatedebut">
    <w:name w:val="PDG_date_debut"/>
    <w:basedOn w:val="Policepardfaut"/>
    <w:uiPriority w:val="1"/>
    <w:rsid w:val="00E74BCC"/>
    <w:rPr>
      <w:sz w:val="28"/>
      <w:szCs w:val="24"/>
    </w:rPr>
  </w:style>
  <w:style w:type="character" w:customStyle="1" w:styleId="PDGdatefin">
    <w:name w:val="PDG_date_fin"/>
    <w:basedOn w:val="PDGdatedebut"/>
    <w:uiPriority w:val="1"/>
    <w:rsid w:val="00E74BCC"/>
    <w:rPr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rsid w:val="00190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003D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90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003D"/>
    <w:rPr>
      <w:rFonts w:ascii="Arial" w:hAnsi="Arial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B61367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61367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4869"/>
    <w:rPr>
      <w:rFonts w:ascii="Arial" w:eastAsiaTheme="majorEastAsia" w:hAnsi="Arial" w:cs="Arial"/>
      <w:bCs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D790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3D790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9631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9631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96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96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listerapport">
    <w:name w:val="liste_rapport"/>
    <w:uiPriority w:val="99"/>
    <w:rsid w:val="00A02200"/>
    <w:pPr>
      <w:numPr>
        <w:numId w:val="3"/>
      </w:numPr>
    </w:pPr>
  </w:style>
  <w:style w:type="table" w:styleId="Grilledutableau">
    <w:name w:val="Table Grid"/>
    <w:basedOn w:val="TableauNormal"/>
    <w:uiPriority w:val="39"/>
    <w:rsid w:val="00066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664F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CH"/>
    </w:rPr>
  </w:style>
  <w:style w:type="paragraph" w:customStyle="1" w:styleId="titrenomPrenoms">
    <w:name w:val="titre_nomPrenoms"/>
    <w:basedOn w:val="Normal"/>
    <w:link w:val="titrenomPrenomsCar"/>
    <w:qFormat/>
    <w:rsid w:val="00505F83"/>
    <w:pPr>
      <w:tabs>
        <w:tab w:val="center" w:pos="2268"/>
        <w:tab w:val="center" w:pos="6804"/>
      </w:tabs>
      <w:spacing w:after="200"/>
    </w:pPr>
  </w:style>
  <w:style w:type="paragraph" w:customStyle="1" w:styleId="titresousTitre">
    <w:name w:val="titre_sousTitre"/>
    <w:basedOn w:val="PDGintropersonnes"/>
    <w:link w:val="titresousTitreCar"/>
    <w:qFormat/>
    <w:rsid w:val="00505F83"/>
  </w:style>
  <w:style w:type="character" w:customStyle="1" w:styleId="titrenomPrenomsCar">
    <w:name w:val="titre_nomPrenoms Car"/>
    <w:basedOn w:val="Policepardfaut"/>
    <w:link w:val="titrenomPrenoms"/>
    <w:rsid w:val="00505F83"/>
    <w:rPr>
      <w:rFonts w:ascii="Arial" w:hAnsi="Arial"/>
      <w:sz w:val="24"/>
    </w:rPr>
  </w:style>
  <w:style w:type="paragraph" w:customStyle="1" w:styleId="titrerapport">
    <w:name w:val="titre_rapport"/>
    <w:basedOn w:val="PDGtitrerapport"/>
    <w:link w:val="titrerapportCar"/>
    <w:qFormat/>
    <w:rsid w:val="00505F83"/>
    <w:pPr>
      <w:spacing w:before="600" w:after="360"/>
    </w:pPr>
    <w:rPr>
      <w:b/>
      <w:bCs/>
      <w:sz w:val="48"/>
      <w:szCs w:val="44"/>
    </w:rPr>
  </w:style>
  <w:style w:type="character" w:customStyle="1" w:styleId="PDGintropersonnesCar">
    <w:name w:val="PDG_intro_personnes Car"/>
    <w:basedOn w:val="Policepardfaut"/>
    <w:link w:val="PDGintropersonnes"/>
    <w:rsid w:val="00505F83"/>
    <w:rPr>
      <w:rFonts w:ascii="Arial" w:hAnsi="Arial"/>
      <w:b/>
      <w:bCs/>
      <w:color w:val="000000" w:themeColor="text1"/>
      <w:sz w:val="28"/>
      <w:szCs w:val="24"/>
    </w:rPr>
  </w:style>
  <w:style w:type="character" w:customStyle="1" w:styleId="titresousTitreCar">
    <w:name w:val="titre_sousTitre Car"/>
    <w:basedOn w:val="PDGintropersonnesCar"/>
    <w:link w:val="titresousTitre"/>
    <w:rsid w:val="00505F83"/>
    <w:rPr>
      <w:rFonts w:ascii="Arial" w:hAnsi="Arial"/>
      <w:b/>
      <w:bCs/>
      <w:color w:val="000000" w:themeColor="text1"/>
      <w:sz w:val="28"/>
      <w:szCs w:val="24"/>
    </w:rPr>
  </w:style>
  <w:style w:type="paragraph" w:customStyle="1" w:styleId="titrecours">
    <w:name w:val="titre_cours"/>
    <w:basedOn w:val="Normal"/>
    <w:link w:val="titrecoursCar"/>
    <w:qFormat/>
    <w:rsid w:val="00505F83"/>
    <w:pPr>
      <w:spacing w:after="360"/>
      <w:jc w:val="center"/>
    </w:pPr>
  </w:style>
  <w:style w:type="character" w:customStyle="1" w:styleId="PDGtitrerapportCar">
    <w:name w:val="PDG_titre_rapport Car"/>
    <w:basedOn w:val="Policepardfaut"/>
    <w:link w:val="PDGtitrerapport"/>
    <w:rsid w:val="00505F83"/>
    <w:rPr>
      <w:rFonts w:ascii="Arial" w:hAnsi="Arial"/>
      <w:sz w:val="24"/>
    </w:rPr>
  </w:style>
  <w:style w:type="character" w:customStyle="1" w:styleId="titrerapportCar">
    <w:name w:val="titre_rapport Car"/>
    <w:basedOn w:val="PDGtitrerapportCar"/>
    <w:link w:val="titrerapport"/>
    <w:rsid w:val="00505F83"/>
    <w:rPr>
      <w:rFonts w:ascii="Arial" w:hAnsi="Arial"/>
      <w:b/>
      <w:bCs/>
      <w:sz w:val="48"/>
      <w:szCs w:val="44"/>
    </w:rPr>
  </w:style>
  <w:style w:type="paragraph" w:customStyle="1" w:styleId="titreimage">
    <w:name w:val="titre_image"/>
    <w:basedOn w:val="Normal"/>
    <w:link w:val="titreimageCar"/>
    <w:qFormat/>
    <w:rsid w:val="00505F83"/>
    <w:pPr>
      <w:spacing w:after="120" w:line="240" w:lineRule="auto"/>
      <w:jc w:val="center"/>
    </w:pPr>
  </w:style>
  <w:style w:type="character" w:customStyle="1" w:styleId="titrecoursCar">
    <w:name w:val="titre_cours Car"/>
    <w:basedOn w:val="Policepardfaut"/>
    <w:link w:val="titrecours"/>
    <w:rsid w:val="00505F83"/>
    <w:rPr>
      <w:rFonts w:ascii="Arial" w:hAnsi="Arial"/>
      <w:sz w:val="24"/>
    </w:rPr>
  </w:style>
  <w:style w:type="character" w:customStyle="1" w:styleId="titreimageCar">
    <w:name w:val="titre_image Car"/>
    <w:basedOn w:val="Policepardfaut"/>
    <w:link w:val="titreimage"/>
    <w:rsid w:val="00505F8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santos\OneDrive%20-%20Education%20Vaud\0_Archives\8.%20Organisation\modele_rapport_etml_es_V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166A77C01444E8969E9DAE76391E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E072F-0F79-424F-8279-BDBE9D55EB04}"/>
      </w:docPartPr>
      <w:docPartBody>
        <w:p w:rsidR="00000000" w:rsidRDefault="00F815E0">
          <w:pPr>
            <w:pStyle w:val="06166A77C01444E8969E9DAE76391EF7"/>
          </w:pPr>
          <w:r w:rsidRPr="00572EE4">
            <w:rPr>
              <w:rStyle w:val="Textedelespacerserv"/>
            </w:rPr>
            <w:t>Choisissez un élément.</w:t>
          </w:r>
        </w:p>
      </w:docPartBody>
    </w:docPart>
    <w:docPart>
      <w:docPartPr>
        <w:name w:val="49D0063F3589483A8C5D4E3918C967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88FAEE-AF69-4F4E-8CEE-1615977B2B51}"/>
      </w:docPartPr>
      <w:docPartBody>
        <w:p w:rsidR="00000000" w:rsidRDefault="00F815E0">
          <w:pPr>
            <w:pStyle w:val="49D0063F3589483A8C5D4E3918C967E8"/>
          </w:pPr>
          <w:r w:rsidRPr="00572EE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A5ED39C3DA54241BB219AE9DA011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0D1E61-9341-4C70-8C91-88A560D28089}"/>
      </w:docPartPr>
      <w:docPartBody>
        <w:p w:rsidR="00000000" w:rsidRDefault="00F815E0">
          <w:pPr>
            <w:pStyle w:val="5A5ED39C3DA54241BB219AE9DA011C21"/>
          </w:pPr>
          <w:r w:rsidRPr="00572EE4">
            <w:rPr>
              <w:rStyle w:val="Textedelespacerserv"/>
            </w:rPr>
            <w:t>Choisissez un élément.</w:t>
          </w:r>
        </w:p>
      </w:docPartBody>
    </w:docPart>
    <w:docPart>
      <w:docPartPr>
        <w:name w:val="8742EDA0EF5B4A45B6E5060F79093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DABE1-07E5-4DD3-8AF1-6BC524FD6287}"/>
      </w:docPartPr>
      <w:docPartBody>
        <w:p w:rsidR="00000000" w:rsidRDefault="00F815E0">
          <w:pPr>
            <w:pStyle w:val="8742EDA0EF5B4A45B6E5060F79093E9F"/>
          </w:pPr>
          <w:r w:rsidRPr="00740E71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FF4DD7EA9E9948808E2A7898D0A8DD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3ECAD4-BEB1-43B6-87CE-89F7B87B7103}"/>
      </w:docPartPr>
      <w:docPartBody>
        <w:p w:rsidR="00000000" w:rsidRDefault="00F815E0">
          <w:pPr>
            <w:pStyle w:val="FF4DD7EA9E9948808E2A7898D0A8DDDB"/>
          </w:pPr>
          <w:r w:rsidRPr="00740E71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E0"/>
    <w:rsid w:val="00F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6166A77C01444E8969E9DAE76391EF7">
    <w:name w:val="06166A77C01444E8969E9DAE76391EF7"/>
  </w:style>
  <w:style w:type="paragraph" w:customStyle="1" w:styleId="49D0063F3589483A8C5D4E3918C967E8">
    <w:name w:val="49D0063F3589483A8C5D4E3918C967E8"/>
  </w:style>
  <w:style w:type="paragraph" w:customStyle="1" w:styleId="5A5ED39C3DA54241BB219AE9DA011C21">
    <w:name w:val="5A5ED39C3DA54241BB219AE9DA011C21"/>
  </w:style>
  <w:style w:type="paragraph" w:customStyle="1" w:styleId="8742EDA0EF5B4A45B6E5060F79093E9F">
    <w:name w:val="8742EDA0EF5B4A45B6E5060F79093E9F"/>
  </w:style>
  <w:style w:type="paragraph" w:customStyle="1" w:styleId="FF4DD7EA9E9948808E2A7898D0A8DDDB">
    <w:name w:val="FF4DD7EA9E9948808E2A7898D0A8DD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FC342-0732-4C0A-AE60-45594C7B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modele_rapport_etml_es_V4.dotx</Template>
  <TotalTime>4</TotalTime>
  <Pages>4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1</cp:revision>
  <dcterms:created xsi:type="dcterms:W3CDTF">2023-06-14T18:21:00Z</dcterms:created>
  <dcterms:modified xsi:type="dcterms:W3CDTF">2023-06-14T18:25:00Z</dcterms:modified>
</cp:coreProperties>
</file>